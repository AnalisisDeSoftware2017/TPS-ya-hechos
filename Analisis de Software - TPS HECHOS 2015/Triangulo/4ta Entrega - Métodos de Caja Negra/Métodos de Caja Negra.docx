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7FD" w:rsidRDefault="002E29F1" w:rsidP="001E6BE1">
      <w:pPr>
        <w:pStyle w:val="TITULOSPPALES"/>
        <w:jc w:val="center"/>
      </w:pPr>
      <w:r>
        <w:t>Métodos de Caja Negra</w:t>
      </w:r>
    </w:p>
    <w:p w:rsidR="0012751F" w:rsidRDefault="0012751F" w:rsidP="0012751F">
      <w:pPr>
        <w:pStyle w:val="TITULOSPPALES"/>
        <w:ind w:left="-567"/>
        <w:jc w:val="center"/>
      </w:pPr>
    </w:p>
    <w:p w:rsidR="00E11BDB" w:rsidRPr="0012751F" w:rsidRDefault="00DB47FD" w:rsidP="0012751F">
      <w:pPr>
        <w:pStyle w:val="titulitosTP"/>
        <w:rPr>
          <w:b/>
          <w:sz w:val="24"/>
          <w:szCs w:val="24"/>
        </w:rPr>
      </w:pPr>
      <w:r w:rsidRPr="0012751F">
        <w:rPr>
          <w:b/>
          <w:sz w:val="24"/>
          <w:szCs w:val="24"/>
        </w:rPr>
        <w:t>Identificación de condiciones de entrada:</w:t>
      </w:r>
    </w:p>
    <w:p w:rsidR="00DB47FD" w:rsidRPr="0012751F" w:rsidRDefault="000C006B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 xml:space="preserve">Cantidad de </w:t>
      </w:r>
      <w:r w:rsidR="0012751F">
        <w:rPr>
          <w:b/>
          <w:sz w:val="20"/>
          <w:szCs w:val="20"/>
          <w:u w:val="single"/>
        </w:rPr>
        <w:t>lados</w:t>
      </w:r>
      <w:r w:rsidRPr="0012751F">
        <w:rPr>
          <w:b/>
          <w:sz w:val="20"/>
          <w:szCs w:val="20"/>
          <w:u w:val="single"/>
        </w:rPr>
        <w:t>:</w:t>
      </w:r>
      <w:r w:rsidRPr="0012751F">
        <w:rPr>
          <w:sz w:val="20"/>
          <w:szCs w:val="20"/>
        </w:rPr>
        <w:t xml:space="preserve"> l</w:t>
      </w:r>
      <w:r w:rsidR="00275391" w:rsidRPr="0012751F">
        <w:rPr>
          <w:sz w:val="20"/>
          <w:szCs w:val="20"/>
        </w:rPr>
        <w:t>a cantidad de lados ingresados debe ser exactamente 3.</w:t>
      </w:r>
    </w:p>
    <w:p w:rsidR="00D62C8A" w:rsidRPr="0012751F" w:rsidRDefault="000C006B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>Cantidad de caracteres:</w:t>
      </w:r>
      <w:r w:rsidRPr="0012751F">
        <w:rPr>
          <w:sz w:val="20"/>
          <w:szCs w:val="20"/>
        </w:rPr>
        <w:t xml:space="preserve"> l</w:t>
      </w:r>
      <w:r w:rsidR="00D62C8A" w:rsidRPr="0012751F">
        <w:rPr>
          <w:sz w:val="20"/>
          <w:szCs w:val="20"/>
        </w:rPr>
        <w:t>a cantidad caracteres para cada lado debe ser</w:t>
      </w:r>
      <w:r w:rsidR="00FE0516" w:rsidRPr="0012751F">
        <w:rPr>
          <w:sz w:val="20"/>
          <w:szCs w:val="20"/>
        </w:rPr>
        <w:t xml:space="preserve"> al menos</w:t>
      </w:r>
      <w:r w:rsidR="00D62C8A" w:rsidRPr="0012751F">
        <w:rPr>
          <w:sz w:val="20"/>
          <w:szCs w:val="20"/>
        </w:rPr>
        <w:t xml:space="preserve"> 1.</w:t>
      </w:r>
    </w:p>
    <w:p w:rsidR="00160DAF" w:rsidRPr="0012751F" w:rsidRDefault="000C006B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>Tipo de Dato</w:t>
      </w:r>
      <w:r w:rsidRPr="0012751F">
        <w:rPr>
          <w:sz w:val="20"/>
          <w:szCs w:val="20"/>
        </w:rPr>
        <w:t>: c</w:t>
      </w:r>
      <w:r w:rsidR="00160DAF" w:rsidRPr="0012751F">
        <w:rPr>
          <w:sz w:val="20"/>
          <w:szCs w:val="20"/>
        </w:rPr>
        <w:t>ada lado debe ser un valor numérico real positivo</w:t>
      </w:r>
      <w:r w:rsidR="001E6BE1" w:rsidRPr="0012751F">
        <w:rPr>
          <w:sz w:val="20"/>
          <w:szCs w:val="20"/>
        </w:rPr>
        <w:t xml:space="preserve"> mayor que 0</w:t>
      </w:r>
      <w:r w:rsidR="00160DAF" w:rsidRPr="0012751F">
        <w:rPr>
          <w:sz w:val="20"/>
          <w:szCs w:val="20"/>
        </w:rPr>
        <w:t>.</w:t>
      </w:r>
    </w:p>
    <w:p w:rsidR="00D62C8A" w:rsidRPr="0012751F" w:rsidRDefault="000C006B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>Tipo de dato primer carácter</w:t>
      </w:r>
      <w:r w:rsidR="00221E85" w:rsidRPr="0012751F">
        <w:rPr>
          <w:b/>
          <w:sz w:val="20"/>
          <w:szCs w:val="20"/>
          <w:u w:val="single"/>
        </w:rPr>
        <w:t xml:space="preserve"> (siendo la cantidad de caracteres mayor a 1)</w:t>
      </w:r>
      <w:r w:rsidRPr="0012751F">
        <w:rPr>
          <w:b/>
          <w:sz w:val="20"/>
          <w:szCs w:val="20"/>
        </w:rPr>
        <w:t xml:space="preserve">: </w:t>
      </w:r>
      <w:r w:rsidRPr="0012751F">
        <w:rPr>
          <w:sz w:val="20"/>
          <w:szCs w:val="20"/>
        </w:rPr>
        <w:t>e</w:t>
      </w:r>
      <w:r w:rsidR="00D62C8A" w:rsidRPr="0012751F">
        <w:rPr>
          <w:sz w:val="20"/>
          <w:szCs w:val="20"/>
        </w:rPr>
        <w:t>l primer caracter puede ser el signo “+”</w:t>
      </w:r>
      <w:r w:rsidR="00160DAF" w:rsidRPr="0012751F">
        <w:rPr>
          <w:sz w:val="20"/>
          <w:szCs w:val="20"/>
        </w:rPr>
        <w:t>, el signo “.” (para hacer referencia a una longitud del tipo 0.25 -&gt; se escribe .25) o directamente un dígito</w:t>
      </w:r>
      <w:r w:rsidR="00D62C8A" w:rsidRPr="0012751F">
        <w:rPr>
          <w:sz w:val="20"/>
          <w:szCs w:val="20"/>
        </w:rPr>
        <w:t>.</w:t>
      </w:r>
    </w:p>
    <w:p w:rsidR="00275391" w:rsidRPr="0012751F" w:rsidRDefault="0012751F" w:rsidP="0012751F">
      <w:pPr>
        <w:pStyle w:val="titulitosTP"/>
        <w:rPr>
          <w:b/>
          <w:sz w:val="24"/>
          <w:szCs w:val="24"/>
        </w:rPr>
      </w:pPr>
      <w:r w:rsidRPr="0012751F">
        <w:rPr>
          <w:b/>
          <w:sz w:val="24"/>
          <w:szCs w:val="24"/>
        </w:rPr>
        <w:t>Clases de Equivalencia</w:t>
      </w:r>
      <w:r>
        <w:rPr>
          <w:b/>
          <w:sz w:val="24"/>
          <w:szCs w:val="24"/>
        </w:rPr>
        <w:t>:</w:t>
      </w:r>
    </w:p>
    <w:tbl>
      <w:tblPr>
        <w:tblW w:w="9321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2752"/>
        <w:gridCol w:w="563"/>
        <w:gridCol w:w="2033"/>
        <w:gridCol w:w="547"/>
        <w:gridCol w:w="1893"/>
        <w:gridCol w:w="1533"/>
      </w:tblGrid>
      <w:tr w:rsidR="0012751F" w:rsidRPr="0012751F" w:rsidTr="0012751F">
        <w:trPr>
          <w:trHeight w:val="279"/>
          <w:jc w:val="center"/>
        </w:trPr>
        <w:tc>
          <w:tcPr>
            <w:tcW w:w="275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Condiciones de entrada</w:t>
            </w:r>
          </w:p>
        </w:tc>
        <w:tc>
          <w:tcPr>
            <w:tcW w:w="5036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noWrap/>
            <w:vAlign w:val="bottom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Clases</w:t>
            </w:r>
          </w:p>
        </w:tc>
        <w:tc>
          <w:tcPr>
            <w:tcW w:w="1533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Regla que aplica</w:t>
            </w:r>
          </w:p>
        </w:tc>
      </w:tr>
      <w:tr w:rsidR="0012751F" w:rsidRPr="0012751F" w:rsidTr="0012751F">
        <w:trPr>
          <w:trHeight w:val="279"/>
          <w:jc w:val="center"/>
        </w:trPr>
        <w:tc>
          <w:tcPr>
            <w:tcW w:w="275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Nro.</w:t>
            </w:r>
          </w:p>
        </w:tc>
        <w:tc>
          <w:tcPr>
            <w:tcW w:w="20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AF1DD"/>
            <w:noWrap/>
            <w:vAlign w:val="bottom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Válidas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Nro.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DDDC"/>
            <w:noWrap/>
            <w:vAlign w:val="bottom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No Válidas</w:t>
            </w:r>
          </w:p>
        </w:tc>
        <w:tc>
          <w:tcPr>
            <w:tcW w:w="1533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12751F" w:rsidRPr="0012751F" w:rsidTr="0012751F">
        <w:trPr>
          <w:trHeight w:val="333"/>
          <w:jc w:val="center"/>
        </w:trPr>
        <w:tc>
          <w:tcPr>
            <w:tcW w:w="275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Cantidad de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lados</w:t>
            </w:r>
          </w:p>
        </w:tc>
        <w:tc>
          <w:tcPr>
            <w:tcW w:w="56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12751F">
              <w:rPr>
                <w:rFonts w:ascii="Arial Black" w:eastAsia="Times New Roman" w:hAnsi="Arial Black" w:cs="Times New Roman"/>
                <w:color w:val="000000"/>
                <w:lang w:eastAsia="es-ES"/>
              </w:rPr>
              <w:t>1</w:t>
            </w:r>
          </w:p>
        </w:tc>
        <w:tc>
          <w:tcPr>
            <w:tcW w:w="203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5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12751F">
              <w:rPr>
                <w:rFonts w:ascii="Arial Black" w:eastAsia="Times New Roman" w:hAnsi="Arial Black" w:cs="Times New Roman"/>
                <w:color w:val="000000"/>
                <w:lang w:eastAsia="es-ES"/>
              </w:rPr>
              <w:t>7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&lt;3</w:t>
            </w:r>
          </w:p>
        </w:tc>
        <w:tc>
          <w:tcPr>
            <w:tcW w:w="153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Rango</w:t>
            </w:r>
          </w:p>
        </w:tc>
      </w:tr>
      <w:tr w:rsidR="0012751F" w:rsidRPr="0012751F" w:rsidTr="0012751F">
        <w:trPr>
          <w:trHeight w:val="333"/>
          <w:jc w:val="center"/>
        </w:trPr>
        <w:tc>
          <w:tcPr>
            <w:tcW w:w="27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03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12751F">
              <w:rPr>
                <w:rFonts w:ascii="Arial Black" w:eastAsia="Times New Roman" w:hAnsi="Arial Black" w:cs="Times New Roman"/>
                <w:color w:val="000000"/>
                <w:lang w:eastAsia="es-ES"/>
              </w:rPr>
              <w:t>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&gt;3</w:t>
            </w:r>
          </w:p>
        </w:tc>
        <w:tc>
          <w:tcPr>
            <w:tcW w:w="153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12751F" w:rsidRPr="0012751F" w:rsidTr="0012751F">
        <w:trPr>
          <w:trHeight w:val="386"/>
          <w:jc w:val="center"/>
        </w:trPr>
        <w:tc>
          <w:tcPr>
            <w:tcW w:w="2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Cantidad de caracteres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12751F">
              <w:rPr>
                <w:rFonts w:ascii="Arial Black" w:eastAsia="Times New Roman" w:hAnsi="Arial Black" w:cs="Times New Roman"/>
                <w:color w:val="000000"/>
                <w:lang w:eastAsia="es-ES"/>
              </w:rPr>
              <w:t>2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1 o más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12751F">
              <w:rPr>
                <w:rFonts w:ascii="Arial Black" w:eastAsia="Times New Roman" w:hAnsi="Arial Black" w:cs="Times New Roman"/>
                <w:color w:val="000000"/>
                <w:lang w:eastAsia="es-ES"/>
              </w:rPr>
              <w:t>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Ninguno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12751F" w:rsidRPr="0012751F" w:rsidTr="0012751F">
        <w:trPr>
          <w:trHeight w:val="333"/>
          <w:jc w:val="center"/>
        </w:trPr>
        <w:tc>
          <w:tcPr>
            <w:tcW w:w="275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Tipo de dato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12751F">
              <w:rPr>
                <w:rFonts w:ascii="Arial Black" w:eastAsia="Times New Roman" w:hAnsi="Arial Black" w:cs="Times New Roman"/>
                <w:color w:val="000000"/>
                <w:lang w:eastAsia="es-ES"/>
              </w:rPr>
              <w:t>3</w:t>
            </w:r>
          </w:p>
        </w:tc>
        <w:tc>
          <w:tcPr>
            <w:tcW w:w="20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numérico (real positivo &gt;0)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12751F">
              <w:rPr>
                <w:rFonts w:ascii="Arial Black" w:eastAsia="Times New Roman" w:hAnsi="Arial Black" w:cs="Times New Roman"/>
                <w:color w:val="000000"/>
                <w:lang w:eastAsia="es-ES"/>
              </w:rPr>
              <w:t>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real negativo</w:t>
            </w: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12751F" w:rsidRPr="0012751F" w:rsidTr="0012751F">
        <w:trPr>
          <w:trHeight w:val="346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12751F">
              <w:rPr>
                <w:rFonts w:ascii="Arial Black" w:eastAsia="Times New Roman" w:hAnsi="Arial Black" w:cs="Times New Roman"/>
                <w:color w:val="000000"/>
                <w:lang w:eastAsia="es-ES"/>
              </w:rPr>
              <w:t>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valor 0</w:t>
            </w: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12751F" w:rsidRPr="0012751F" w:rsidTr="0012751F">
        <w:trPr>
          <w:trHeight w:val="346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12751F">
              <w:rPr>
                <w:rFonts w:ascii="Arial Black" w:eastAsia="Times New Roman" w:hAnsi="Arial Black" w:cs="Times New Roman"/>
                <w:color w:val="000000"/>
                <w:lang w:eastAsia="es-ES"/>
              </w:rPr>
              <w:t>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no numérico</w:t>
            </w: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12751F" w:rsidRPr="0012751F" w:rsidTr="0012751F">
        <w:trPr>
          <w:trHeight w:val="293"/>
          <w:jc w:val="center"/>
        </w:trPr>
        <w:tc>
          <w:tcPr>
            <w:tcW w:w="2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Primer car</w:t>
            </w: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acter (cuando la cantidad de caracteres es &gt;1)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12751F">
              <w:rPr>
                <w:rFonts w:ascii="Arial Black" w:eastAsia="Times New Roman" w:hAnsi="Arial Black" w:cs="Times New Roman"/>
                <w:color w:val="000000"/>
                <w:lang w:eastAsia="es-ES"/>
              </w:rPr>
              <w:t>4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+</w:t>
            </w:r>
          </w:p>
        </w:tc>
        <w:tc>
          <w:tcPr>
            <w:tcW w:w="54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12751F">
              <w:rPr>
                <w:rFonts w:ascii="Arial Black" w:eastAsia="Times New Roman" w:hAnsi="Arial Black" w:cs="Times New Roman"/>
                <w:color w:val="000000"/>
                <w:lang w:eastAsia="es-ES"/>
              </w:rPr>
              <w:t>13</w:t>
            </w:r>
          </w:p>
        </w:tc>
        <w:tc>
          <w:tcPr>
            <w:tcW w:w="18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distinto de "+", "." o dígito</w:t>
            </w: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12751F" w:rsidRPr="0012751F" w:rsidTr="0012751F">
        <w:trPr>
          <w:trHeight w:val="333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12751F">
              <w:rPr>
                <w:rFonts w:ascii="Arial Black" w:eastAsia="Times New Roman" w:hAnsi="Arial Black" w:cs="Times New Roman"/>
                <w:color w:val="000000"/>
                <w:lang w:eastAsia="es-ES"/>
              </w:rPr>
              <w:t>5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  <w:tc>
          <w:tcPr>
            <w:tcW w:w="5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18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12751F" w:rsidRPr="0012751F" w:rsidTr="0012751F">
        <w:trPr>
          <w:trHeight w:val="546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12751F">
              <w:rPr>
                <w:rFonts w:ascii="Arial Black" w:eastAsia="Times New Roman" w:hAnsi="Arial Black" w:cs="Times New Roman"/>
                <w:color w:val="000000"/>
                <w:lang w:eastAsia="es-ES"/>
              </w:rPr>
              <w:t>6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dígito</w:t>
            </w:r>
          </w:p>
        </w:tc>
        <w:tc>
          <w:tcPr>
            <w:tcW w:w="5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18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1E6BE1" w:rsidRDefault="001E6BE1" w:rsidP="00D62C8A"/>
    <w:p w:rsidR="0012751F" w:rsidRDefault="0012751F" w:rsidP="0012751F">
      <w:pPr>
        <w:pStyle w:val="titulitosTP"/>
        <w:rPr>
          <w:b/>
          <w:sz w:val="24"/>
          <w:szCs w:val="24"/>
        </w:rPr>
      </w:pPr>
      <w:r w:rsidRPr="0012751F">
        <w:rPr>
          <w:b/>
          <w:sz w:val="24"/>
          <w:szCs w:val="24"/>
        </w:rPr>
        <w:t>Casos de Prueba</w:t>
      </w:r>
      <w:r>
        <w:rPr>
          <w:b/>
          <w:sz w:val="24"/>
          <w:szCs w:val="24"/>
        </w:rPr>
        <w:t>:</w:t>
      </w:r>
    </w:p>
    <w:tbl>
      <w:tblPr>
        <w:tblW w:w="6320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1212"/>
        <w:gridCol w:w="864"/>
        <w:gridCol w:w="864"/>
        <w:gridCol w:w="864"/>
        <w:gridCol w:w="2516"/>
      </w:tblGrid>
      <w:tr w:rsidR="009832D9" w:rsidRPr="009832D9" w:rsidTr="009F5B2B">
        <w:trPr>
          <w:trHeight w:val="315"/>
          <w:jc w:val="center"/>
        </w:trPr>
        <w:tc>
          <w:tcPr>
            <w:tcW w:w="6320" w:type="dxa"/>
            <w:gridSpan w:val="5"/>
            <w:tcBorders>
              <w:bottom w:val="single" w:sz="18" w:space="0" w:color="70AD47" w:themeColor="accent6"/>
            </w:tcBorders>
            <w:shd w:val="clear" w:color="000000" w:fill="EAF1DD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Clases Válidas</w:t>
            </w:r>
          </w:p>
        </w:tc>
      </w:tr>
      <w:tr w:rsidR="009832D9" w:rsidRPr="009832D9" w:rsidTr="009F5B2B">
        <w:trPr>
          <w:trHeight w:val="375"/>
          <w:jc w:val="center"/>
        </w:trPr>
        <w:tc>
          <w:tcPr>
            <w:tcW w:w="1212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Nº Caso</w:t>
            </w:r>
          </w:p>
        </w:tc>
        <w:tc>
          <w:tcPr>
            <w:tcW w:w="2592" w:type="dxa"/>
            <w:gridSpan w:val="3"/>
            <w:tcBorders>
              <w:top w:val="single" w:sz="18" w:space="0" w:color="70AD47" w:themeColor="accent6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Entrada</w:t>
            </w:r>
          </w:p>
        </w:tc>
        <w:tc>
          <w:tcPr>
            <w:tcW w:w="2516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Clases que cubre</w:t>
            </w:r>
          </w:p>
        </w:tc>
      </w:tr>
      <w:tr w:rsidR="009832D9" w:rsidRPr="009832D9" w:rsidTr="009F5B2B">
        <w:trPr>
          <w:trHeight w:val="375"/>
          <w:jc w:val="center"/>
        </w:trPr>
        <w:tc>
          <w:tcPr>
            <w:tcW w:w="1212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lado3</w:t>
            </w:r>
          </w:p>
        </w:tc>
        <w:tc>
          <w:tcPr>
            <w:tcW w:w="25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9832D9" w:rsidRPr="009832D9" w:rsidTr="009F5B2B">
        <w:trPr>
          <w:trHeight w:val="435"/>
          <w:jc w:val="center"/>
        </w:trPr>
        <w:tc>
          <w:tcPr>
            <w:tcW w:w="12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9832D9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.05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+1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9832D9"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1,2,3,4,5,6</w:t>
            </w:r>
          </w:p>
        </w:tc>
      </w:tr>
    </w:tbl>
    <w:p w:rsidR="0012751F" w:rsidRDefault="0012751F" w:rsidP="0012751F">
      <w:pPr>
        <w:pStyle w:val="titulitosTP"/>
        <w:rPr>
          <w:b/>
          <w:sz w:val="24"/>
          <w:szCs w:val="24"/>
        </w:rPr>
      </w:pPr>
    </w:p>
    <w:tbl>
      <w:tblPr>
        <w:tblW w:w="9341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135"/>
        <w:gridCol w:w="812"/>
        <w:gridCol w:w="812"/>
        <w:gridCol w:w="812"/>
        <w:gridCol w:w="2356"/>
        <w:gridCol w:w="3414"/>
      </w:tblGrid>
      <w:tr w:rsidR="009832D9" w:rsidRPr="009832D9" w:rsidTr="009F5B2B">
        <w:trPr>
          <w:trHeight w:val="390"/>
          <w:jc w:val="center"/>
        </w:trPr>
        <w:tc>
          <w:tcPr>
            <w:tcW w:w="9341" w:type="dxa"/>
            <w:gridSpan w:val="6"/>
            <w:tcBorders>
              <w:bottom w:val="single" w:sz="18" w:space="0" w:color="70AD47" w:themeColor="accent6"/>
            </w:tcBorders>
            <w:shd w:val="clear" w:color="000000" w:fill="EAF1DD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Clases No Válidas</w:t>
            </w:r>
          </w:p>
        </w:tc>
      </w:tr>
      <w:tr w:rsidR="009832D9" w:rsidRPr="009832D9" w:rsidTr="009F5B2B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Nº Caso</w:t>
            </w:r>
          </w:p>
        </w:tc>
        <w:tc>
          <w:tcPr>
            <w:tcW w:w="2436" w:type="dxa"/>
            <w:gridSpan w:val="3"/>
            <w:tcBorders>
              <w:top w:val="single" w:sz="18" w:space="0" w:color="70AD47" w:themeColor="accent6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Entrada</w:t>
            </w:r>
          </w:p>
        </w:tc>
        <w:tc>
          <w:tcPr>
            <w:tcW w:w="2356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Clases que cubre</w:t>
            </w:r>
          </w:p>
        </w:tc>
        <w:tc>
          <w:tcPr>
            <w:tcW w:w="3414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Salida Esperada</w:t>
            </w:r>
          </w:p>
        </w:tc>
      </w:tr>
      <w:tr w:rsidR="009832D9" w:rsidRPr="009832D9" w:rsidTr="009F5B2B">
        <w:trPr>
          <w:trHeight w:val="390"/>
          <w:jc w:val="center"/>
        </w:trPr>
        <w:tc>
          <w:tcPr>
            <w:tcW w:w="11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lado3</w:t>
            </w:r>
          </w:p>
        </w:tc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9832D9" w:rsidRPr="009832D9" w:rsidTr="009F5B2B">
        <w:trPr>
          <w:trHeight w:val="615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9832D9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9832D9">
              <w:rPr>
                <w:rFonts w:ascii="Arial Black" w:eastAsia="Times New Roman" w:hAnsi="Arial Black" w:cs="Times New Roman"/>
                <w:color w:val="000000"/>
                <w:lang w:eastAsia="es-ES"/>
              </w:rPr>
              <w:t>7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Debe completar el valor del lado 1.</w:t>
            </w:r>
          </w:p>
        </w:tc>
      </w:tr>
      <w:tr w:rsidR="009832D9" w:rsidRPr="009832D9" w:rsidTr="009F5B2B">
        <w:trPr>
          <w:trHeight w:val="6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9832D9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9832D9">
              <w:rPr>
                <w:rFonts w:ascii="Arial Black" w:eastAsia="Times New Roman" w:hAnsi="Arial Black" w:cs="Times New Roman"/>
                <w:color w:val="000000"/>
                <w:lang w:eastAsia="es-ES"/>
              </w:rPr>
              <w:t>9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Debe completar el valor del lado 3.</w:t>
            </w:r>
          </w:p>
        </w:tc>
      </w:tr>
      <w:tr w:rsidR="009832D9" w:rsidRPr="009832D9" w:rsidTr="009F5B2B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9832D9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-10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9832D9">
              <w:rPr>
                <w:rFonts w:ascii="Arial Black" w:eastAsia="Times New Roman" w:hAnsi="Arial Black" w:cs="Times New Roman"/>
                <w:color w:val="000000"/>
                <w:lang w:eastAsia="es-ES"/>
              </w:rPr>
              <w:t>10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del lado 3 debe ser un valor numérico mayor a 0.</w:t>
            </w:r>
          </w:p>
        </w:tc>
      </w:tr>
      <w:tr w:rsidR="009832D9" w:rsidRPr="009832D9" w:rsidTr="009F5B2B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9832D9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9832D9">
              <w:rPr>
                <w:rFonts w:ascii="Arial Black" w:eastAsia="Times New Roman" w:hAnsi="Arial Black" w:cs="Times New Roman"/>
                <w:color w:val="000000"/>
                <w:lang w:eastAsia="es-ES"/>
              </w:rPr>
              <w:t>11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Los valores de los lados 1,2 y 3 deben ser valores numéricos mayores a 0.</w:t>
            </w:r>
          </w:p>
        </w:tc>
      </w:tr>
      <w:tr w:rsidR="009832D9" w:rsidRPr="009832D9" w:rsidTr="009F5B2B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9832D9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@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9832D9">
              <w:rPr>
                <w:rFonts w:ascii="Arial Black" w:eastAsia="Times New Roman" w:hAnsi="Arial Black" w:cs="Times New Roman"/>
                <w:color w:val="000000"/>
                <w:lang w:eastAsia="es-ES"/>
              </w:rPr>
              <w:t>12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ingresado para el lado 1 no es válido. Debe ser un valor numérico mayor a 0</w:t>
            </w:r>
            <w:r w:rsidR="004B629D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9832D9" w:rsidRPr="009832D9" w:rsidTr="009F5B2B">
        <w:trPr>
          <w:trHeight w:val="915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9832D9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A15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9832D9">
              <w:rPr>
                <w:rFonts w:ascii="Arial Black" w:eastAsia="Times New Roman" w:hAnsi="Arial Black" w:cs="Times New Roman"/>
                <w:color w:val="000000"/>
                <w:lang w:eastAsia="es-ES"/>
              </w:rPr>
              <w:t>13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ingresado para el lado 2 no es válido. Debe ser un valor numérico mayor a 0</w:t>
            </w:r>
            <w:r w:rsidR="004B629D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</w:tbl>
    <w:p w:rsidR="009832D9" w:rsidRDefault="009832D9" w:rsidP="009832D9"/>
    <w:p w:rsidR="009832D9" w:rsidRDefault="009832D9" w:rsidP="009832D9">
      <w:r>
        <w:t xml:space="preserve">* La regla 8 no puede probarse, ya que el programa posee una interfaz que sólo permite ingresar tres lados. </w:t>
      </w:r>
    </w:p>
    <w:tbl>
      <w:tblPr>
        <w:tblW w:w="9340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1134"/>
        <w:gridCol w:w="810"/>
        <w:gridCol w:w="810"/>
        <w:gridCol w:w="810"/>
        <w:gridCol w:w="2358"/>
        <w:gridCol w:w="3418"/>
      </w:tblGrid>
      <w:tr w:rsidR="009832D9" w:rsidRPr="009832D9" w:rsidTr="009F5B2B">
        <w:trPr>
          <w:trHeight w:val="315"/>
          <w:jc w:val="center"/>
        </w:trPr>
        <w:tc>
          <w:tcPr>
            <w:tcW w:w="9340" w:type="dxa"/>
            <w:gridSpan w:val="6"/>
            <w:tcBorders>
              <w:bottom w:val="single" w:sz="18" w:space="0" w:color="70AD47" w:themeColor="accent6"/>
            </w:tcBorders>
            <w:shd w:val="clear" w:color="000000" w:fill="EAF1DD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Casos adiciones por conjetura de errores</w:t>
            </w:r>
          </w:p>
        </w:tc>
      </w:tr>
      <w:tr w:rsidR="009832D9" w:rsidRPr="009832D9" w:rsidTr="009F5B2B">
        <w:trPr>
          <w:trHeight w:val="300"/>
          <w:jc w:val="center"/>
        </w:trPr>
        <w:tc>
          <w:tcPr>
            <w:tcW w:w="1134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Nº Caso</w:t>
            </w:r>
          </w:p>
        </w:tc>
        <w:tc>
          <w:tcPr>
            <w:tcW w:w="2430" w:type="dxa"/>
            <w:gridSpan w:val="3"/>
            <w:tcBorders>
              <w:top w:val="single" w:sz="18" w:space="0" w:color="70AD47" w:themeColor="accent6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Entrada</w:t>
            </w:r>
          </w:p>
        </w:tc>
        <w:tc>
          <w:tcPr>
            <w:tcW w:w="2358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Clases que cubre</w:t>
            </w:r>
          </w:p>
        </w:tc>
        <w:tc>
          <w:tcPr>
            <w:tcW w:w="3418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Salida Esperada</w:t>
            </w:r>
          </w:p>
        </w:tc>
      </w:tr>
      <w:tr w:rsidR="009832D9" w:rsidRPr="009832D9" w:rsidTr="009F5B2B">
        <w:trPr>
          <w:trHeight w:val="315"/>
          <w:jc w:val="center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lado3</w:t>
            </w:r>
          </w:p>
        </w:tc>
        <w:tc>
          <w:tcPr>
            <w:tcW w:w="23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9832D9" w:rsidRPr="009832D9" w:rsidTr="009F5B2B">
        <w:trPr>
          <w:trHeight w:val="915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9832D9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 w:rsidRPr="009832D9">
              <w:rPr>
                <w:rFonts w:ascii="Arial Black" w:eastAsia="Times New Roman" w:hAnsi="Arial Black" w:cs="Times New Roman"/>
                <w:color w:val="000000"/>
                <w:lang w:eastAsia="es-ES"/>
              </w:rPr>
              <w:t>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Los valores de los lados 1,2 y 3 deben ser valores numéricos mayores a 0.</w:t>
            </w:r>
          </w:p>
        </w:tc>
      </w:tr>
    </w:tbl>
    <w:p w:rsidR="009832D9" w:rsidRDefault="009832D9" w:rsidP="0012751F">
      <w:pPr>
        <w:pStyle w:val="titulitosTP"/>
        <w:rPr>
          <w:b/>
          <w:sz w:val="24"/>
          <w:szCs w:val="24"/>
        </w:rPr>
      </w:pPr>
    </w:p>
    <w:p w:rsidR="009832D9" w:rsidRDefault="009832D9" w:rsidP="0012751F">
      <w:pPr>
        <w:pStyle w:val="titulitosTP"/>
        <w:rPr>
          <w:b/>
          <w:sz w:val="24"/>
          <w:szCs w:val="24"/>
        </w:rPr>
      </w:pPr>
    </w:p>
    <w:p w:rsidR="009832D9" w:rsidRDefault="009832D9" w:rsidP="0012751F">
      <w:pPr>
        <w:pStyle w:val="titulitosTP"/>
        <w:rPr>
          <w:b/>
          <w:sz w:val="24"/>
          <w:szCs w:val="24"/>
        </w:rPr>
      </w:pPr>
    </w:p>
    <w:p w:rsidR="0012751F" w:rsidRPr="0012751F" w:rsidRDefault="0012751F" w:rsidP="0012751F">
      <w:pPr>
        <w:pStyle w:val="titulitosTP"/>
        <w:rPr>
          <w:b/>
          <w:sz w:val="24"/>
          <w:szCs w:val="24"/>
        </w:rPr>
      </w:pPr>
    </w:p>
    <w:sectPr w:rsidR="0012751F" w:rsidRPr="0012751F" w:rsidSect="0012751F">
      <w:footerReference w:type="default" r:id="rId7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431" w:rsidRDefault="00910431" w:rsidP="00EB3BF0">
      <w:pPr>
        <w:spacing w:after="0" w:line="240" w:lineRule="auto"/>
      </w:pPr>
      <w:r>
        <w:separator/>
      </w:r>
    </w:p>
  </w:endnote>
  <w:endnote w:type="continuationSeparator" w:id="0">
    <w:p w:rsidR="00910431" w:rsidRDefault="00910431" w:rsidP="00EB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TTE1831C68t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ajan Pro"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Orator Std" w:eastAsia="TTE1831C68t00" w:hAnsi="Orator Std" w:cs="TTE1831C68t00"/>
        <w:sz w:val="18"/>
        <w:szCs w:val="18"/>
        <w:lang w:val="es-ES_tradnl" w:eastAsia="es-AR" w:bidi="es-AR"/>
      </w:rPr>
      <w:id w:val="10234939"/>
      <w:docPartObj>
        <w:docPartGallery w:val="Page Numbers (Bottom of Page)"/>
        <w:docPartUnique/>
      </w:docPartObj>
    </w:sdtPr>
    <w:sdtContent>
      <w:p w:rsidR="0012751F" w:rsidRDefault="0012751F" w:rsidP="00EB3BF0">
        <w:pPr>
          <w:pStyle w:val="Encabezado"/>
          <w:pBdr>
            <w:top w:val="single" w:sz="2" w:space="1" w:color="8DB3E2"/>
          </w:pBdr>
          <w:rPr>
            <w:sz w:val="18"/>
            <w:szCs w:val="18"/>
            <w:lang w:val="es-ES_tradnl"/>
          </w:rPr>
        </w:pP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>Anfuso, Valdéz, Salias, Illobre.</w: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ab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ab/>
          <w:t xml:space="preserve">Página </w:t>
        </w:r>
        <w:r w:rsidR="00E049FC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begin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instrText>PAGE</w:instrText>
        </w:r>
        <w:r w:rsidR="00E049FC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separate"/>
        </w:r>
        <w:r w:rsidR="004B629D">
          <w:rPr>
            <w:rFonts w:ascii="Orator Std" w:eastAsia="TTE1831C68t00" w:hAnsi="Orator Std" w:cs="TTE1831C68t00"/>
            <w:noProof/>
            <w:sz w:val="18"/>
            <w:szCs w:val="18"/>
            <w:lang w:val="es-ES_tradnl" w:eastAsia="es-AR" w:bidi="es-AR"/>
          </w:rPr>
          <w:t>2</w:t>
        </w:r>
        <w:r w:rsidR="00E049FC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end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 xml:space="preserve"> de </w:t>
        </w:r>
        <w:r w:rsidR="00E049FC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begin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instrText>NUMPAGES</w:instrText>
        </w:r>
        <w:r w:rsidR="00E049FC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separate"/>
        </w:r>
        <w:r w:rsidR="004B629D">
          <w:rPr>
            <w:rFonts w:ascii="Orator Std" w:eastAsia="TTE1831C68t00" w:hAnsi="Orator Std" w:cs="TTE1831C68t00"/>
            <w:noProof/>
            <w:sz w:val="18"/>
            <w:szCs w:val="18"/>
            <w:lang w:val="es-ES_tradnl" w:eastAsia="es-AR" w:bidi="es-AR"/>
          </w:rPr>
          <w:t>2</w:t>
        </w:r>
        <w:r w:rsidR="00E049FC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end"/>
        </w:r>
      </w:p>
    </w:sdtContent>
  </w:sdt>
  <w:p w:rsidR="0012751F" w:rsidRPr="00EB3BF0" w:rsidRDefault="0012751F">
    <w:pPr>
      <w:pStyle w:val="Piedepgina"/>
      <w:rPr>
        <w:lang w:val="es-ES_trad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431" w:rsidRDefault="00910431" w:rsidP="00EB3BF0">
      <w:pPr>
        <w:spacing w:after="0" w:line="240" w:lineRule="auto"/>
      </w:pPr>
      <w:r>
        <w:separator/>
      </w:r>
    </w:p>
  </w:footnote>
  <w:footnote w:type="continuationSeparator" w:id="0">
    <w:p w:rsidR="00910431" w:rsidRDefault="00910431" w:rsidP="00EB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736"/>
    <w:multiLevelType w:val="hybridMultilevel"/>
    <w:tmpl w:val="90324FD8"/>
    <w:lvl w:ilvl="0" w:tplc="0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16870"/>
    <w:multiLevelType w:val="hybridMultilevel"/>
    <w:tmpl w:val="A56216B4"/>
    <w:lvl w:ilvl="0" w:tplc="BEC2B4F8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6B1C84"/>
    <w:multiLevelType w:val="hybridMultilevel"/>
    <w:tmpl w:val="ECA63D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80FCE"/>
    <w:multiLevelType w:val="hybridMultilevel"/>
    <w:tmpl w:val="AF4EC8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47FD"/>
    <w:rsid w:val="000626D3"/>
    <w:rsid w:val="000847F2"/>
    <w:rsid w:val="00085EB5"/>
    <w:rsid w:val="000C006B"/>
    <w:rsid w:val="000D1970"/>
    <w:rsid w:val="0010324A"/>
    <w:rsid w:val="0012751F"/>
    <w:rsid w:val="00160DAF"/>
    <w:rsid w:val="00165D6F"/>
    <w:rsid w:val="001E6BE1"/>
    <w:rsid w:val="00221E85"/>
    <w:rsid w:val="00275391"/>
    <w:rsid w:val="002E29F1"/>
    <w:rsid w:val="00334218"/>
    <w:rsid w:val="004B30CB"/>
    <w:rsid w:val="004B629D"/>
    <w:rsid w:val="004E3564"/>
    <w:rsid w:val="00665791"/>
    <w:rsid w:val="0070655B"/>
    <w:rsid w:val="007F2A9C"/>
    <w:rsid w:val="008A6F1B"/>
    <w:rsid w:val="008B0039"/>
    <w:rsid w:val="00910431"/>
    <w:rsid w:val="0097610D"/>
    <w:rsid w:val="009832D9"/>
    <w:rsid w:val="009F56B7"/>
    <w:rsid w:val="009F5B2B"/>
    <w:rsid w:val="00A46653"/>
    <w:rsid w:val="00A95A67"/>
    <w:rsid w:val="00A9605F"/>
    <w:rsid w:val="00AF70D8"/>
    <w:rsid w:val="00B31250"/>
    <w:rsid w:val="00B773C6"/>
    <w:rsid w:val="00D304F1"/>
    <w:rsid w:val="00D62C8A"/>
    <w:rsid w:val="00DB47FD"/>
    <w:rsid w:val="00E049FC"/>
    <w:rsid w:val="00E11BDB"/>
    <w:rsid w:val="00E87602"/>
    <w:rsid w:val="00EB3BF0"/>
    <w:rsid w:val="00FE0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2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itosTP">
    <w:name w:val="titulitosTP"/>
    <w:basedOn w:val="Normal"/>
    <w:link w:val="titulitosTPCar"/>
    <w:qFormat/>
    <w:rsid w:val="00085EB5"/>
    <w:pPr>
      <w:widowControl w:val="0"/>
      <w:suppressAutoHyphens/>
      <w:autoSpaceDE w:val="0"/>
      <w:spacing w:after="240" w:line="240" w:lineRule="auto"/>
    </w:pPr>
    <w:rPr>
      <w:rFonts w:ascii="Orator Std" w:eastAsia="TTE1831C68t00" w:hAnsi="Orator Std" w:cs="TTE1831C68t00"/>
      <w:color w:val="4F82BE"/>
      <w:sz w:val="26"/>
      <w:szCs w:val="26"/>
      <w:u w:val="single"/>
      <w:lang w:eastAsia="es-AR" w:bidi="es-AR"/>
    </w:rPr>
  </w:style>
  <w:style w:type="character" w:customStyle="1" w:styleId="titulitosTPCar">
    <w:name w:val="titulitosTP Car"/>
    <w:link w:val="titulitosTP"/>
    <w:rsid w:val="00085EB5"/>
    <w:rPr>
      <w:rFonts w:ascii="Orator Std" w:eastAsia="TTE1831C68t00" w:hAnsi="Orator Std" w:cs="TTE1831C68t00"/>
      <w:color w:val="4F82BE"/>
      <w:sz w:val="26"/>
      <w:szCs w:val="26"/>
      <w:u w:val="single"/>
      <w:lang w:eastAsia="es-AR" w:bidi="es-AR"/>
    </w:rPr>
  </w:style>
  <w:style w:type="paragraph" w:styleId="Prrafodelista">
    <w:name w:val="List Paragraph"/>
    <w:basedOn w:val="Normal"/>
    <w:uiPriority w:val="34"/>
    <w:qFormat/>
    <w:rsid w:val="007065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BF0"/>
  </w:style>
  <w:style w:type="paragraph" w:styleId="Piedepgina">
    <w:name w:val="footer"/>
    <w:basedOn w:val="Normal"/>
    <w:link w:val="PiedepginaCar"/>
    <w:uiPriority w:val="99"/>
    <w:unhideWhenUsed/>
    <w:rsid w:val="00EB3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BF0"/>
  </w:style>
  <w:style w:type="paragraph" w:customStyle="1" w:styleId="TITULOSPPALES">
    <w:name w:val="TITULOS PPALES"/>
    <w:basedOn w:val="Normal"/>
    <w:link w:val="TITULOSPPALESCar"/>
    <w:qFormat/>
    <w:rsid w:val="000847F2"/>
    <w:rPr>
      <w:rFonts w:ascii="Trajan Pro" w:eastAsia="Calibri" w:hAnsi="Trajan Pro" w:cs="Times New Roman"/>
      <w:b/>
      <w:bCs/>
      <w:color w:val="4F82BE"/>
      <w:sz w:val="28"/>
      <w:szCs w:val="26"/>
      <w:u w:val="single"/>
    </w:rPr>
  </w:style>
  <w:style w:type="character" w:customStyle="1" w:styleId="TITULOSPPALESCar">
    <w:name w:val="TITULOS PPALES Car"/>
    <w:basedOn w:val="Fuentedeprrafopredeter"/>
    <w:link w:val="TITULOSPPALES"/>
    <w:rsid w:val="000847F2"/>
    <w:rPr>
      <w:rFonts w:ascii="Trajan Pro" w:eastAsia="Calibri" w:hAnsi="Trajan Pro" w:cs="Times New Roman"/>
      <w:b/>
      <w:bCs/>
      <w:color w:val="4F82BE"/>
      <w:sz w:val="28"/>
      <w:szCs w:val="2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dministrador\Mis%20documentos\Ingenier&#237;a%20Inform&#225;tica\Analisis%20de%20Software\plantillaa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plantillaaa.dotx</Template>
  <TotalTime>98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3</cp:revision>
  <dcterms:created xsi:type="dcterms:W3CDTF">2015-10-15T18:19:00Z</dcterms:created>
  <dcterms:modified xsi:type="dcterms:W3CDTF">2015-10-15T21:05:00Z</dcterms:modified>
</cp:coreProperties>
</file>