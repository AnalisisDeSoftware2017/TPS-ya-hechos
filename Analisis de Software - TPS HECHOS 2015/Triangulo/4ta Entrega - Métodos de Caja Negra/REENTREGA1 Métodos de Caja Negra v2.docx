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FD" w:rsidRDefault="002E29F1" w:rsidP="001E6BE1">
      <w:pPr>
        <w:pStyle w:val="TITULOSPPALES"/>
        <w:jc w:val="center"/>
      </w:pPr>
      <w:r>
        <w:t>Métodos de Caja Negra</w:t>
      </w:r>
    </w:p>
    <w:p w:rsidR="0012751F" w:rsidRDefault="0012751F" w:rsidP="0012751F">
      <w:pPr>
        <w:pStyle w:val="TITULOSPPALES"/>
        <w:ind w:left="-567"/>
        <w:jc w:val="center"/>
      </w:pPr>
    </w:p>
    <w:p w:rsidR="00E11BDB" w:rsidRPr="0012751F" w:rsidRDefault="00DB47FD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Identificación de condiciones de entrada:</w:t>
      </w:r>
    </w:p>
    <w:p w:rsidR="00DB47FD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 xml:space="preserve">Cantidad de </w:t>
      </w:r>
      <w:r w:rsidR="0012751F">
        <w:rPr>
          <w:b/>
          <w:sz w:val="20"/>
          <w:szCs w:val="20"/>
          <w:u w:val="single"/>
        </w:rPr>
        <w:t>lados</w:t>
      </w:r>
      <w:r w:rsidRPr="0012751F">
        <w:rPr>
          <w:b/>
          <w:sz w:val="20"/>
          <w:szCs w:val="20"/>
          <w:u w:val="single"/>
        </w:rPr>
        <w:t>:</w:t>
      </w:r>
      <w:r w:rsidRPr="0012751F">
        <w:rPr>
          <w:sz w:val="20"/>
          <w:szCs w:val="20"/>
        </w:rPr>
        <w:t xml:space="preserve"> l</w:t>
      </w:r>
      <w:r w:rsidR="00275391" w:rsidRPr="0012751F">
        <w:rPr>
          <w:sz w:val="20"/>
          <w:szCs w:val="20"/>
        </w:rPr>
        <w:t>a cantidad de lados ingresados debe ser exactamente 3.</w:t>
      </w:r>
    </w:p>
    <w:p w:rsidR="00D62C8A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Cantidad de caracteres</w:t>
      </w:r>
      <w:r w:rsidR="00C9648C">
        <w:rPr>
          <w:b/>
          <w:sz w:val="20"/>
          <w:szCs w:val="20"/>
          <w:u w:val="single"/>
        </w:rPr>
        <w:t xml:space="preserve"> del Lado 1</w:t>
      </w:r>
      <w:r w:rsidRPr="0012751F">
        <w:rPr>
          <w:b/>
          <w:sz w:val="20"/>
          <w:szCs w:val="20"/>
          <w:u w:val="single"/>
        </w:rPr>
        <w:t>:</w:t>
      </w:r>
      <w:r w:rsidRPr="0012751F">
        <w:rPr>
          <w:sz w:val="20"/>
          <w:szCs w:val="20"/>
        </w:rPr>
        <w:t xml:space="preserve"> l</w:t>
      </w:r>
      <w:r w:rsidR="00D62C8A" w:rsidRPr="0012751F">
        <w:rPr>
          <w:sz w:val="20"/>
          <w:szCs w:val="20"/>
        </w:rPr>
        <w:t xml:space="preserve">a cantidad </w:t>
      </w:r>
      <w:r w:rsidR="00C96711">
        <w:rPr>
          <w:sz w:val="20"/>
          <w:szCs w:val="20"/>
        </w:rPr>
        <w:t xml:space="preserve">de </w:t>
      </w:r>
      <w:r w:rsidR="00D62C8A" w:rsidRPr="0012751F">
        <w:rPr>
          <w:sz w:val="20"/>
          <w:szCs w:val="20"/>
        </w:rPr>
        <w:t>caracteres debe ser</w:t>
      </w:r>
      <w:r w:rsidR="00FE0516" w:rsidRPr="0012751F">
        <w:rPr>
          <w:sz w:val="20"/>
          <w:szCs w:val="20"/>
        </w:rPr>
        <w:t xml:space="preserve"> al menos</w:t>
      </w:r>
      <w:r w:rsidR="00D62C8A" w:rsidRPr="0012751F">
        <w:rPr>
          <w:sz w:val="20"/>
          <w:szCs w:val="20"/>
        </w:rPr>
        <w:t xml:space="preserve"> 1.</w:t>
      </w:r>
    </w:p>
    <w:p w:rsidR="00160DAF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</w:t>
      </w:r>
      <w:r w:rsidR="00C9648C">
        <w:rPr>
          <w:b/>
          <w:sz w:val="20"/>
          <w:szCs w:val="20"/>
          <w:u w:val="single"/>
        </w:rPr>
        <w:t xml:space="preserve"> </w:t>
      </w:r>
      <w:r w:rsidR="00C9648C">
        <w:rPr>
          <w:b/>
          <w:sz w:val="20"/>
          <w:szCs w:val="20"/>
          <w:u w:val="single"/>
        </w:rPr>
        <w:t>del Lado 1</w:t>
      </w:r>
      <w:r w:rsidRPr="0012751F">
        <w:rPr>
          <w:sz w:val="20"/>
          <w:szCs w:val="20"/>
        </w:rPr>
        <w:t xml:space="preserve">: </w:t>
      </w:r>
      <w:r w:rsidR="00160DAF" w:rsidRPr="0012751F">
        <w:rPr>
          <w:sz w:val="20"/>
          <w:szCs w:val="20"/>
        </w:rPr>
        <w:t>valor numérico real positivo</w:t>
      </w:r>
      <w:r w:rsidR="001E6BE1" w:rsidRPr="0012751F">
        <w:rPr>
          <w:sz w:val="20"/>
          <w:szCs w:val="20"/>
        </w:rPr>
        <w:t xml:space="preserve"> mayor que 0</w:t>
      </w:r>
      <w:r w:rsidR="00160DAF" w:rsidRPr="0012751F">
        <w:rPr>
          <w:sz w:val="20"/>
          <w:szCs w:val="20"/>
        </w:rPr>
        <w:t>.</w:t>
      </w:r>
    </w:p>
    <w:p w:rsidR="00D62C8A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 primer carácter</w:t>
      </w:r>
      <w:r w:rsidR="00C9648C">
        <w:rPr>
          <w:b/>
          <w:sz w:val="20"/>
          <w:szCs w:val="20"/>
          <w:u w:val="single"/>
        </w:rPr>
        <w:t xml:space="preserve"> </w:t>
      </w:r>
      <w:r w:rsidR="00C9648C">
        <w:rPr>
          <w:b/>
          <w:sz w:val="20"/>
          <w:szCs w:val="20"/>
          <w:u w:val="single"/>
        </w:rPr>
        <w:t>del Lado 1</w:t>
      </w:r>
      <w:r w:rsidR="00221E85" w:rsidRPr="0012751F">
        <w:rPr>
          <w:b/>
          <w:sz w:val="20"/>
          <w:szCs w:val="20"/>
          <w:u w:val="single"/>
        </w:rPr>
        <w:t xml:space="preserve"> (siendo la cantidad de caracteres mayor a 1)</w:t>
      </w:r>
      <w:r w:rsidRPr="0012751F">
        <w:rPr>
          <w:b/>
          <w:sz w:val="20"/>
          <w:szCs w:val="20"/>
        </w:rPr>
        <w:t xml:space="preserve">: </w:t>
      </w:r>
      <w:r w:rsidRPr="0012751F">
        <w:rPr>
          <w:sz w:val="20"/>
          <w:szCs w:val="20"/>
        </w:rPr>
        <w:t>e</w:t>
      </w:r>
      <w:r w:rsidR="00D62C8A" w:rsidRPr="0012751F">
        <w:rPr>
          <w:sz w:val="20"/>
          <w:szCs w:val="20"/>
        </w:rPr>
        <w:t>l primer caracter puede ser el signo “+”</w:t>
      </w:r>
      <w:r w:rsidR="00160DAF" w:rsidRPr="0012751F">
        <w:rPr>
          <w:sz w:val="20"/>
          <w:szCs w:val="20"/>
        </w:rPr>
        <w:t>, el signo “.” (para hacer referencia a una longitud del tipo 0.25 -&gt; se escribe .25) o directamente un dígito</w:t>
      </w:r>
      <w:r w:rsidR="00D62C8A" w:rsidRPr="0012751F">
        <w:rPr>
          <w:sz w:val="20"/>
          <w:szCs w:val="20"/>
        </w:rPr>
        <w:t>.</w:t>
      </w:r>
    </w:p>
    <w:p w:rsidR="00C9648C" w:rsidRPr="0012751F" w:rsidRDefault="00C9648C" w:rsidP="00C9648C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Cantidad de caracteres</w:t>
      </w:r>
      <w:r>
        <w:rPr>
          <w:b/>
          <w:sz w:val="20"/>
          <w:szCs w:val="20"/>
          <w:u w:val="single"/>
        </w:rPr>
        <w:t xml:space="preserve"> del Lado </w:t>
      </w:r>
      <w:r>
        <w:rPr>
          <w:b/>
          <w:sz w:val="20"/>
          <w:szCs w:val="20"/>
          <w:u w:val="single"/>
        </w:rPr>
        <w:t>2</w:t>
      </w:r>
      <w:r w:rsidRPr="0012751F">
        <w:rPr>
          <w:b/>
          <w:sz w:val="20"/>
          <w:szCs w:val="20"/>
          <w:u w:val="single"/>
        </w:rPr>
        <w:t>:</w:t>
      </w:r>
      <w:r w:rsidRPr="0012751F">
        <w:rPr>
          <w:sz w:val="20"/>
          <w:szCs w:val="20"/>
        </w:rPr>
        <w:t xml:space="preserve"> la cantidad </w:t>
      </w:r>
      <w:r>
        <w:rPr>
          <w:sz w:val="20"/>
          <w:szCs w:val="20"/>
        </w:rPr>
        <w:t xml:space="preserve">de </w:t>
      </w:r>
      <w:r w:rsidRPr="0012751F">
        <w:rPr>
          <w:sz w:val="20"/>
          <w:szCs w:val="20"/>
        </w:rPr>
        <w:t>caracteres debe ser al menos 1.</w:t>
      </w:r>
    </w:p>
    <w:p w:rsidR="00C9648C" w:rsidRPr="0012751F" w:rsidRDefault="00C9648C" w:rsidP="00C9648C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</w:t>
      </w:r>
      <w:r>
        <w:rPr>
          <w:b/>
          <w:sz w:val="20"/>
          <w:szCs w:val="20"/>
          <w:u w:val="single"/>
        </w:rPr>
        <w:t xml:space="preserve"> del Lado </w:t>
      </w:r>
      <w:r>
        <w:rPr>
          <w:b/>
          <w:sz w:val="20"/>
          <w:szCs w:val="20"/>
          <w:u w:val="single"/>
        </w:rPr>
        <w:t>2</w:t>
      </w:r>
      <w:r w:rsidRPr="0012751F">
        <w:rPr>
          <w:sz w:val="20"/>
          <w:szCs w:val="20"/>
        </w:rPr>
        <w:t>: valor numérico real positivo mayor que 0.</w:t>
      </w:r>
    </w:p>
    <w:p w:rsidR="00C9648C" w:rsidRDefault="00C9648C" w:rsidP="00C9648C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 primer carácter</w:t>
      </w:r>
      <w:r>
        <w:rPr>
          <w:b/>
          <w:sz w:val="20"/>
          <w:szCs w:val="20"/>
          <w:u w:val="single"/>
        </w:rPr>
        <w:t xml:space="preserve"> del Lado </w:t>
      </w:r>
      <w:r>
        <w:rPr>
          <w:b/>
          <w:sz w:val="20"/>
          <w:szCs w:val="20"/>
          <w:u w:val="single"/>
        </w:rPr>
        <w:t>2</w:t>
      </w:r>
      <w:r w:rsidRPr="0012751F">
        <w:rPr>
          <w:b/>
          <w:sz w:val="20"/>
          <w:szCs w:val="20"/>
          <w:u w:val="single"/>
        </w:rPr>
        <w:t xml:space="preserve"> (siendo la cantidad de caracteres mayor a 1)</w:t>
      </w:r>
      <w:r w:rsidRPr="0012751F">
        <w:rPr>
          <w:b/>
          <w:sz w:val="20"/>
          <w:szCs w:val="20"/>
        </w:rPr>
        <w:t xml:space="preserve">: </w:t>
      </w:r>
      <w:r w:rsidRPr="0012751F">
        <w:rPr>
          <w:sz w:val="20"/>
          <w:szCs w:val="20"/>
        </w:rPr>
        <w:t xml:space="preserve">el primer </w:t>
      </w:r>
      <w:proofErr w:type="spellStart"/>
      <w:r w:rsidRPr="0012751F">
        <w:rPr>
          <w:sz w:val="20"/>
          <w:szCs w:val="20"/>
        </w:rPr>
        <w:t>caracter</w:t>
      </w:r>
      <w:proofErr w:type="spellEnd"/>
      <w:r w:rsidRPr="0012751F">
        <w:rPr>
          <w:sz w:val="20"/>
          <w:szCs w:val="20"/>
        </w:rPr>
        <w:t xml:space="preserve"> puede ser el signo “+”, el signo “.” (para hacer referencia a una longitud del tipo 0.25 -&gt; se escribe .25) o directamente un dígito.</w:t>
      </w:r>
    </w:p>
    <w:p w:rsidR="00C9648C" w:rsidRPr="0012751F" w:rsidRDefault="00C9648C" w:rsidP="00C9648C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Cantidad de caracteres</w:t>
      </w:r>
      <w:r>
        <w:rPr>
          <w:b/>
          <w:sz w:val="20"/>
          <w:szCs w:val="20"/>
          <w:u w:val="single"/>
        </w:rPr>
        <w:t xml:space="preserve"> del Lado </w:t>
      </w:r>
      <w:r>
        <w:rPr>
          <w:b/>
          <w:sz w:val="20"/>
          <w:szCs w:val="20"/>
          <w:u w:val="single"/>
        </w:rPr>
        <w:t>3</w:t>
      </w:r>
      <w:r w:rsidRPr="0012751F">
        <w:rPr>
          <w:b/>
          <w:sz w:val="20"/>
          <w:szCs w:val="20"/>
          <w:u w:val="single"/>
        </w:rPr>
        <w:t>:</w:t>
      </w:r>
      <w:r w:rsidRPr="0012751F">
        <w:rPr>
          <w:sz w:val="20"/>
          <w:szCs w:val="20"/>
        </w:rPr>
        <w:t xml:space="preserve"> la cantidad </w:t>
      </w:r>
      <w:r>
        <w:rPr>
          <w:sz w:val="20"/>
          <w:szCs w:val="20"/>
        </w:rPr>
        <w:t xml:space="preserve">de </w:t>
      </w:r>
      <w:r w:rsidRPr="0012751F">
        <w:rPr>
          <w:sz w:val="20"/>
          <w:szCs w:val="20"/>
        </w:rPr>
        <w:t>caracteres debe ser al menos 1.</w:t>
      </w:r>
    </w:p>
    <w:p w:rsidR="00C9648C" w:rsidRPr="0012751F" w:rsidRDefault="00C9648C" w:rsidP="00C9648C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</w:t>
      </w:r>
      <w:r>
        <w:rPr>
          <w:b/>
          <w:sz w:val="20"/>
          <w:szCs w:val="20"/>
          <w:u w:val="single"/>
        </w:rPr>
        <w:t xml:space="preserve"> del Lado </w:t>
      </w:r>
      <w:r>
        <w:rPr>
          <w:b/>
          <w:sz w:val="20"/>
          <w:szCs w:val="20"/>
          <w:u w:val="single"/>
        </w:rPr>
        <w:t>3</w:t>
      </w:r>
      <w:r w:rsidRPr="0012751F">
        <w:rPr>
          <w:sz w:val="20"/>
          <w:szCs w:val="20"/>
        </w:rPr>
        <w:t>: valor numérico real positivo mayor que 0.</w:t>
      </w:r>
    </w:p>
    <w:p w:rsidR="00C9648C" w:rsidRPr="00C9648C" w:rsidRDefault="00C9648C" w:rsidP="0051596E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C9648C">
        <w:rPr>
          <w:b/>
          <w:sz w:val="20"/>
          <w:szCs w:val="20"/>
          <w:u w:val="single"/>
        </w:rPr>
        <w:t xml:space="preserve">Tipo de dato primer carácter del Lado </w:t>
      </w:r>
      <w:r w:rsidRPr="00C9648C">
        <w:rPr>
          <w:b/>
          <w:sz w:val="20"/>
          <w:szCs w:val="20"/>
          <w:u w:val="single"/>
        </w:rPr>
        <w:t xml:space="preserve">3 </w:t>
      </w:r>
      <w:r w:rsidRPr="00C9648C">
        <w:rPr>
          <w:b/>
          <w:sz w:val="20"/>
          <w:szCs w:val="20"/>
          <w:u w:val="single"/>
        </w:rPr>
        <w:t>(siendo la cantidad de caracteres mayor a 1)</w:t>
      </w:r>
      <w:r w:rsidRPr="00C9648C">
        <w:rPr>
          <w:b/>
          <w:sz w:val="20"/>
          <w:szCs w:val="20"/>
        </w:rPr>
        <w:t xml:space="preserve">: </w:t>
      </w:r>
      <w:r w:rsidRPr="00C9648C">
        <w:rPr>
          <w:sz w:val="20"/>
          <w:szCs w:val="20"/>
        </w:rPr>
        <w:t xml:space="preserve">el primer </w:t>
      </w:r>
      <w:proofErr w:type="spellStart"/>
      <w:r w:rsidRPr="00C9648C">
        <w:rPr>
          <w:sz w:val="20"/>
          <w:szCs w:val="20"/>
        </w:rPr>
        <w:t>caracter</w:t>
      </w:r>
      <w:proofErr w:type="spellEnd"/>
      <w:r w:rsidRPr="00C9648C">
        <w:rPr>
          <w:sz w:val="20"/>
          <w:szCs w:val="20"/>
        </w:rPr>
        <w:t xml:space="preserve"> puede ser el signo “+”, el signo “.” (para hacer referencia a una longitud del tipo 0.25 -&gt; se escribe .25) o directamente un dígito.</w:t>
      </w:r>
    </w:p>
    <w:p w:rsidR="00C96711" w:rsidRPr="00C96711" w:rsidRDefault="00C96711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Triángulo Válido</w:t>
      </w:r>
      <w:r>
        <w:rPr>
          <w:b/>
          <w:sz w:val="20"/>
          <w:szCs w:val="20"/>
        </w:rPr>
        <w:t>:</w:t>
      </w:r>
      <w:r w:rsidR="000D3230">
        <w:rPr>
          <w:b/>
          <w:sz w:val="20"/>
          <w:szCs w:val="20"/>
        </w:rPr>
        <w:t xml:space="preserve"> </w:t>
      </w:r>
      <w:r w:rsidR="000D3230">
        <w:rPr>
          <w:sz w:val="20"/>
          <w:szCs w:val="20"/>
        </w:rPr>
        <w:t>si</w:t>
      </w:r>
      <w:r>
        <w:rPr>
          <w:b/>
          <w:sz w:val="20"/>
          <w:szCs w:val="20"/>
        </w:rPr>
        <w:t xml:space="preserve"> </w:t>
      </w:r>
      <w:r w:rsidR="00B85CE5">
        <w:rPr>
          <w:sz w:val="20"/>
          <w:szCs w:val="20"/>
        </w:rPr>
        <w:t xml:space="preserve">la suma de dos de los lados del triángulo </w:t>
      </w:r>
      <w:r w:rsidR="000D3230">
        <w:rPr>
          <w:sz w:val="20"/>
          <w:szCs w:val="20"/>
        </w:rPr>
        <w:t xml:space="preserve">es </w:t>
      </w:r>
      <w:r w:rsidR="00B85CE5">
        <w:rPr>
          <w:sz w:val="20"/>
          <w:szCs w:val="20"/>
        </w:rPr>
        <w:t xml:space="preserve">mayor al tercer lado en todas sus combinaciones, entonces decimos que se forma un triángulo.  </w:t>
      </w:r>
    </w:p>
    <w:p w:rsidR="00C96711" w:rsidRDefault="00C96711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Triángulo Equilátero</w:t>
      </w:r>
      <w:r>
        <w:rPr>
          <w:b/>
          <w:sz w:val="20"/>
          <w:szCs w:val="20"/>
        </w:rPr>
        <w:t>:</w:t>
      </w:r>
      <w:r w:rsidR="00B85CE5">
        <w:rPr>
          <w:b/>
          <w:sz w:val="20"/>
          <w:szCs w:val="20"/>
        </w:rPr>
        <w:t xml:space="preserve"> </w:t>
      </w:r>
      <w:r w:rsidR="00B85CE5">
        <w:rPr>
          <w:sz w:val="20"/>
          <w:szCs w:val="20"/>
        </w:rPr>
        <w:t xml:space="preserve">los tres lados deben tener igual longitud. </w:t>
      </w:r>
    </w:p>
    <w:p w:rsidR="00B85CE5" w:rsidRPr="00B85CE5" w:rsidRDefault="00B85CE5" w:rsidP="00B85CE5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Triángulo Isósceles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dos lados deben ser iguales y uno distinto.</w:t>
      </w:r>
    </w:p>
    <w:p w:rsidR="00C96711" w:rsidRPr="0012751F" w:rsidRDefault="00C96711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Triangulo Escaleno</w:t>
      </w:r>
      <w:r>
        <w:rPr>
          <w:b/>
          <w:sz w:val="20"/>
          <w:szCs w:val="20"/>
        </w:rPr>
        <w:t xml:space="preserve">: </w:t>
      </w:r>
      <w:r w:rsidR="00B85CE5">
        <w:rPr>
          <w:sz w:val="20"/>
          <w:szCs w:val="20"/>
        </w:rPr>
        <w:t xml:space="preserve">todos los lados con longitud diferente. </w:t>
      </w:r>
    </w:p>
    <w:p w:rsidR="00275391" w:rsidRDefault="0012751F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Clases de Equivalencia</w:t>
      </w:r>
      <w:r>
        <w:rPr>
          <w:b/>
          <w:sz w:val="24"/>
          <w:szCs w:val="24"/>
        </w:rPr>
        <w:t>:</w:t>
      </w:r>
    </w:p>
    <w:p w:rsidR="00AB2CFD" w:rsidRPr="00AB2CFD" w:rsidRDefault="00AB2CFD" w:rsidP="00AB2CFD">
      <w:pPr>
        <w:pStyle w:val="CaracteristicasTP"/>
      </w:pPr>
      <w:r w:rsidRPr="00AB2CFD">
        <w:t>Para cada lado</w:t>
      </w:r>
    </w:p>
    <w:tbl>
      <w:tblPr>
        <w:tblW w:w="94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2"/>
        <w:gridCol w:w="563"/>
        <w:gridCol w:w="2197"/>
        <w:gridCol w:w="526"/>
        <w:gridCol w:w="2380"/>
        <w:gridCol w:w="1046"/>
      </w:tblGrid>
      <w:tr w:rsidR="00F00221" w:rsidRPr="0012751F" w:rsidTr="00B56D1F">
        <w:trPr>
          <w:trHeight w:val="279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Condiciones de entrada</w:t>
            </w:r>
          </w:p>
        </w:tc>
        <w:tc>
          <w:tcPr>
            <w:tcW w:w="566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Clases</w:t>
            </w:r>
          </w:p>
        </w:tc>
        <w:tc>
          <w:tcPr>
            <w:tcW w:w="10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Regla que aplica</w:t>
            </w:r>
          </w:p>
        </w:tc>
      </w:tr>
      <w:tr w:rsidR="00F00221" w:rsidRPr="0012751F" w:rsidTr="00B56D1F">
        <w:trPr>
          <w:trHeight w:val="279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Válidas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DDDC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No Válidas</w:t>
            </w:r>
          </w:p>
        </w:tc>
        <w:tc>
          <w:tcPr>
            <w:tcW w:w="10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38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Cantidad de caracteres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Lado 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1 o más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C9648C" w:rsidRPr="0012751F" w:rsidTr="003563B0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Tipo de dato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>del Lado 1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</w:p>
        </w:tc>
        <w:tc>
          <w:tcPr>
            <w:tcW w:w="2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numérico (real positivo &gt;0)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real negativo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C9648C" w:rsidRPr="0012751F" w:rsidTr="003563B0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1B6866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valor 0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no numérico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29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Primer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carácter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>del Lado 1</w:t>
            </w: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(cuando la cantidad de caracteres es &gt;1)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</w:p>
        </w:tc>
        <w:tc>
          <w:tcPr>
            <w:tcW w:w="52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distinto de "+", "." o dígito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C9648C" w:rsidRPr="0012751F" w:rsidTr="003563B0">
        <w:trPr>
          <w:trHeight w:val="333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5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Dígito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54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B56D1F">
        <w:trPr>
          <w:trHeight w:val="38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Cantidad de caracteres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Lado 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1 o más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F00221" w:rsidRPr="0012751F" w:rsidTr="00B56D1F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Tipo de dato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Lado 2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2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numérico (real positivo &gt;0)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real negativo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F00221" w:rsidRPr="0012751F" w:rsidTr="00B56D1F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valor 0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B56D1F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no numérico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B56D1F">
        <w:trPr>
          <w:trHeight w:val="29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Primer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car</w:t>
            </w: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acter</w:t>
            </w:r>
            <w:proofErr w:type="spellEnd"/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Lado 2</w:t>
            </w: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(cuando la cantidad de caracteres es &gt;1)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</w:p>
        </w:tc>
        <w:tc>
          <w:tcPr>
            <w:tcW w:w="52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32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distinto de "+", "." o dígito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F00221" w:rsidRPr="0012751F" w:rsidTr="00B56D1F">
        <w:trPr>
          <w:trHeight w:val="333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C9648C">
        <w:trPr>
          <w:trHeight w:val="5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C9648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</w:t>
            </w:r>
            <w:r w:rsidR="00F00221"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ígito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C9648C">
        <w:trPr>
          <w:trHeight w:val="386"/>
          <w:jc w:val="center"/>
        </w:trPr>
        <w:tc>
          <w:tcPr>
            <w:tcW w:w="27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Cantidad de caracteres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>del Lado 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1 o más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33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C9648C" w:rsidRPr="0012751F" w:rsidTr="003563B0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Tipo de dato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>del Lado 3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</w:p>
        </w:tc>
        <w:tc>
          <w:tcPr>
            <w:tcW w:w="2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numérico (real positivo &gt;0)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C9648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real negativo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C9648C" w:rsidRPr="0012751F" w:rsidTr="003563B0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valor 0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no numérico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29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Primer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carácter 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>del Lado 3</w:t>
            </w: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(cuando la cantidad de caracteres es &gt;1)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</w:p>
        </w:tc>
        <w:tc>
          <w:tcPr>
            <w:tcW w:w="52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37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distinto de "+", "." o dígito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C9648C" w:rsidRPr="0012751F" w:rsidTr="003563B0">
        <w:trPr>
          <w:trHeight w:val="333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5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Dígito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12751F" w:rsidTr="003563B0">
        <w:trPr>
          <w:trHeight w:val="54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Default="00C9648C" w:rsidP="003563B0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648C" w:rsidRPr="0012751F" w:rsidRDefault="00C9648C" w:rsidP="00356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2751F" w:rsidRPr="0012751F" w:rsidTr="000D3230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Cantidad 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lados</w:t>
            </w:r>
          </w:p>
        </w:tc>
        <w:tc>
          <w:tcPr>
            <w:tcW w:w="56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C9648C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 w:rsidR="00F00221">
              <w:rPr>
                <w:rFonts w:ascii="Arial Black" w:eastAsia="Times New Roman" w:hAnsi="Arial Black" w:cs="Times New Roman"/>
                <w:color w:val="000000"/>
                <w:lang w:eastAsia="es-ES"/>
              </w:rPr>
              <w:t>6</w:t>
            </w:r>
          </w:p>
        </w:tc>
        <w:tc>
          <w:tcPr>
            <w:tcW w:w="21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C9648C" w:rsidP="00C9648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</w:t>
            </w:r>
            <w:r w:rsidR="00B56D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&lt;3</w:t>
            </w:r>
          </w:p>
        </w:tc>
        <w:tc>
          <w:tcPr>
            <w:tcW w:w="104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Rango</w:t>
            </w:r>
          </w:p>
        </w:tc>
      </w:tr>
      <w:tr w:rsidR="0012751F" w:rsidRPr="0012751F" w:rsidTr="000D3230">
        <w:trPr>
          <w:trHeight w:val="333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C9648C" w:rsidP="00C9648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</w:t>
            </w:r>
            <w:r w:rsidR="00B56D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&gt;3</w:t>
            </w:r>
          </w:p>
        </w:tc>
        <w:tc>
          <w:tcPr>
            <w:tcW w:w="10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5512F" w:rsidRPr="0012751F" w:rsidTr="00F82A46">
        <w:trPr>
          <w:trHeight w:val="1343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Válido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C9648C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 w:rsidR="00E5512F"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lado1 + lado2 &gt; lado3</w:t>
            </w:r>
          </w:p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AND</w:t>
            </w:r>
          </w:p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lado1 + lado3 &gt; lado2</w:t>
            </w:r>
          </w:p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AND</w:t>
            </w:r>
          </w:p>
          <w:p w:rsidR="00E5512F" w:rsidRPr="0012751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lado2 + lado3 &gt; lado1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C9648C" w:rsidP="00C9648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40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 suma de dos lados es menor o igual al tercero.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E5512F" w:rsidRPr="0012751F" w:rsidTr="00C9648C">
        <w:trPr>
          <w:trHeight w:val="744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E5512F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Equilátero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C9648C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 w:rsidR="00937486"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Todos los lados iguales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Pr="0012751F" w:rsidRDefault="00E5512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512F" w:rsidRDefault="00E5512F" w:rsidP="00E734F2">
            <w:pPr>
              <w:jc w:val="center"/>
              <w:rPr>
                <w:lang w:eastAsia="es-E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512F" w:rsidRPr="0012751F" w:rsidRDefault="00E5512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43022" w:rsidRPr="0012751F" w:rsidTr="00C9648C">
        <w:trPr>
          <w:trHeight w:val="729"/>
          <w:jc w:val="center"/>
        </w:trPr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Isósceles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C9648C" w:rsidP="00443022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  <w:r w:rsidR="00937486"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(lado1 == lado2 &amp;&amp; lado1&lt;&gt;lado3)</w:t>
            </w:r>
          </w:p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OR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(lado1==lado3 &amp;&amp; lado1 &lt;&gt; lado2)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OR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(lado2==lado3 &amp;&amp; lado2&lt;&gt;lado1)</w:t>
            </w:r>
          </w:p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Pr="001F5503" w:rsidRDefault="00443022" w:rsidP="001F5503">
            <w:pPr>
              <w:rPr>
                <w:rFonts w:ascii="Arial Black" w:eastAsia="Times New Roman" w:hAnsi="Arial Black" w:cs="Times New Roman"/>
                <w:lang w:eastAsia="es-ES"/>
              </w:rPr>
            </w:pP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022" w:rsidRPr="0012751F" w:rsidRDefault="00443022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43022" w:rsidRPr="0012751F" w:rsidTr="00C9648C">
        <w:trPr>
          <w:trHeight w:val="729"/>
          <w:jc w:val="center"/>
        </w:trPr>
        <w:tc>
          <w:tcPr>
            <w:tcW w:w="2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C9648C" w:rsidP="00443022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  <w:r w:rsidR="00937486">
              <w:rPr>
                <w:rFonts w:ascii="Arial Black" w:eastAsia="Times New Roman" w:hAnsi="Arial Black" w:cs="Times New Roman"/>
                <w:color w:val="000000"/>
                <w:lang w:eastAsia="es-ES"/>
              </w:rPr>
              <w:t>0</w:t>
            </w:r>
          </w:p>
        </w:tc>
        <w:tc>
          <w:tcPr>
            <w:tcW w:w="2197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Pr="0012751F" w:rsidRDefault="00443022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022" w:rsidRPr="0012751F" w:rsidRDefault="00443022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43022" w:rsidRPr="0012751F" w:rsidTr="00C9648C">
        <w:trPr>
          <w:trHeight w:val="729"/>
          <w:jc w:val="center"/>
        </w:trPr>
        <w:tc>
          <w:tcPr>
            <w:tcW w:w="2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C9648C" w:rsidP="00443022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  <w:r w:rsidR="00937486"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</w:p>
        </w:tc>
        <w:tc>
          <w:tcPr>
            <w:tcW w:w="21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Pr="0012751F" w:rsidRDefault="00443022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022" w:rsidRPr="0012751F" w:rsidRDefault="00443022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D3230" w:rsidRPr="0012751F" w:rsidTr="00C9648C">
        <w:trPr>
          <w:trHeight w:val="407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Default="000D3230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Escaleno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Default="00C9648C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22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Default="00E5512F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Todos los lados distintos.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Pr="0012751F" w:rsidRDefault="000D3230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64FC2" w:rsidRPr="00443022" w:rsidRDefault="00964FC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D3230" w:rsidRPr="0012751F" w:rsidRDefault="000D3230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1E6BE1" w:rsidRDefault="001E6BE1" w:rsidP="00D62C8A"/>
    <w:p w:rsidR="0012751F" w:rsidRDefault="0012751F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Casos de Prueba</w:t>
      </w:r>
      <w:r>
        <w:rPr>
          <w:b/>
          <w:sz w:val="24"/>
          <w:szCs w:val="24"/>
        </w:rPr>
        <w:t>:</w:t>
      </w:r>
    </w:p>
    <w:tbl>
      <w:tblPr>
        <w:tblW w:w="98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8"/>
        <w:gridCol w:w="921"/>
        <w:gridCol w:w="993"/>
        <w:gridCol w:w="850"/>
        <w:gridCol w:w="5218"/>
      </w:tblGrid>
      <w:tr w:rsidR="009832D9" w:rsidRPr="009832D9" w:rsidTr="00AB2CFD">
        <w:trPr>
          <w:trHeight w:val="335"/>
          <w:jc w:val="center"/>
        </w:trPr>
        <w:tc>
          <w:tcPr>
            <w:tcW w:w="9870" w:type="dxa"/>
            <w:gridSpan w:val="5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AB2CF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Válidas</w:t>
            </w:r>
          </w:p>
        </w:tc>
      </w:tr>
      <w:tr w:rsidR="00C9648C" w:rsidRPr="009832D9" w:rsidTr="00223D73">
        <w:trPr>
          <w:trHeight w:val="398"/>
          <w:jc w:val="center"/>
        </w:trPr>
        <w:tc>
          <w:tcPr>
            <w:tcW w:w="1888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764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5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</w:tr>
      <w:tr w:rsidR="00C9648C" w:rsidRPr="009832D9" w:rsidTr="00223D73">
        <w:trPr>
          <w:trHeight w:val="398"/>
          <w:jc w:val="center"/>
        </w:trPr>
        <w:tc>
          <w:tcPr>
            <w:tcW w:w="188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5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C9648C" w:rsidRPr="009832D9" w:rsidRDefault="00C9648C" w:rsidP="00AB2C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9648C" w:rsidRPr="009832D9" w:rsidTr="009603A2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48C" w:rsidRPr="009832D9" w:rsidRDefault="00C9648C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+1</w:t>
            </w:r>
            <w:r w:rsidR="001B6866"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48C" w:rsidRPr="009832D9" w:rsidRDefault="001B6866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+1</w:t>
            </w:r>
            <w:r w:rsidR="00C9648C"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48C" w:rsidRPr="009832D9" w:rsidRDefault="001B6866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  <w:r w:rsidR="00C9648C"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48C" w:rsidRPr="009832D9" w:rsidRDefault="001B6866" w:rsidP="009358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1,2,3,6,7,8,11,12,13,16,17,18</w:t>
            </w:r>
          </w:p>
        </w:tc>
      </w:tr>
      <w:tr w:rsidR="001B6866" w:rsidRPr="009832D9" w:rsidTr="009603A2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Pr="009832D9" w:rsidRDefault="001B6866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.3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4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,6,7,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,11,12,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14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,16,17,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19</w:t>
            </w:r>
          </w:p>
        </w:tc>
      </w:tr>
      <w:tr w:rsidR="001B6866" w:rsidRPr="009832D9" w:rsidTr="003563B0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Pr="009832D9" w:rsidRDefault="001B6866" w:rsidP="00356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1,2,5,6,7,10,11,12,15,16,17,20</w:t>
            </w:r>
          </w:p>
        </w:tc>
      </w:tr>
      <w:tr w:rsidR="001B6866" w:rsidRPr="009832D9" w:rsidTr="003563B0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Pr="009832D9" w:rsidRDefault="001B6866" w:rsidP="00356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356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1,2,5,6,7,10,11,12,15,16,17,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21</w:t>
            </w:r>
          </w:p>
        </w:tc>
      </w:tr>
      <w:tr w:rsidR="001B6866" w:rsidRPr="009832D9" w:rsidTr="009603A2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Pr="009832D9" w:rsidRDefault="001B6866" w:rsidP="001B6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5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866" w:rsidRDefault="001B6866" w:rsidP="001B6866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5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,6,7,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10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,11,12,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15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,16,17,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22</w:t>
            </w:r>
          </w:p>
        </w:tc>
      </w:tr>
    </w:tbl>
    <w:p w:rsidR="0012751F" w:rsidRDefault="0012751F" w:rsidP="0012751F">
      <w:pPr>
        <w:pStyle w:val="titulitosTP"/>
        <w:rPr>
          <w:b/>
          <w:sz w:val="24"/>
          <w:szCs w:val="24"/>
        </w:rPr>
      </w:pPr>
    </w:p>
    <w:p w:rsidR="001A4E7C" w:rsidRDefault="001A4E7C" w:rsidP="001A4E7C">
      <w:pPr>
        <w:pStyle w:val="CaracteristicasTP"/>
        <w:jc w:val="center"/>
      </w:pPr>
      <w:r>
        <w:t>LADO 1</w:t>
      </w:r>
    </w:p>
    <w:tbl>
      <w:tblPr>
        <w:tblW w:w="9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12"/>
        <w:gridCol w:w="812"/>
        <w:gridCol w:w="812"/>
        <w:gridCol w:w="2356"/>
        <w:gridCol w:w="3414"/>
      </w:tblGrid>
      <w:tr w:rsidR="001A4E7C" w:rsidRPr="009832D9" w:rsidTr="00B56D1F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1A4E7C" w:rsidRPr="009832D9" w:rsidTr="00B56D1F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1A4E7C" w:rsidRPr="009832D9" w:rsidTr="00B56D1F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A4E7C" w:rsidRPr="009832D9" w:rsidTr="00B56D1F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 completar el valor del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24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25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 valor ingresado para 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 ingresado para 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1A4E7C" w:rsidRDefault="001A4E7C" w:rsidP="001A4E7C">
      <w:pPr>
        <w:pStyle w:val="CaracteristicasTP"/>
        <w:jc w:val="center"/>
      </w:pPr>
      <w:r>
        <w:t>LADO 2</w:t>
      </w:r>
    </w:p>
    <w:tbl>
      <w:tblPr>
        <w:tblW w:w="9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12"/>
        <w:gridCol w:w="812"/>
        <w:gridCol w:w="812"/>
        <w:gridCol w:w="2356"/>
        <w:gridCol w:w="3414"/>
      </w:tblGrid>
      <w:tr w:rsidR="001A4E7C" w:rsidRPr="009832D9" w:rsidTr="00B56D1F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1A4E7C" w:rsidRPr="009832D9" w:rsidTr="00B56D1F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1A4E7C" w:rsidRPr="009832D9" w:rsidTr="00B56D1F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A4E7C" w:rsidRPr="009832D9" w:rsidTr="00B56D1F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28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 completar el valor del lado 2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29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2</w:t>
            </w:r>
            <w:r w:rsidR="001A4E7C"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30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2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31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 valor ingresado para el lado 2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32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ingresado para el lado 2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A4E7C">
      <w:pPr>
        <w:pStyle w:val="CaracteristicasTP"/>
        <w:jc w:val="center"/>
      </w:pPr>
      <w:r>
        <w:t>LADO 3</w:t>
      </w:r>
    </w:p>
    <w:tbl>
      <w:tblPr>
        <w:tblW w:w="9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12"/>
        <w:gridCol w:w="812"/>
        <w:gridCol w:w="812"/>
        <w:gridCol w:w="2356"/>
        <w:gridCol w:w="3414"/>
      </w:tblGrid>
      <w:tr w:rsidR="001A4E7C" w:rsidRPr="009832D9" w:rsidTr="00B56D1F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lastRenderedPageBreak/>
              <w:t>Clases No Válidas</w:t>
            </w:r>
          </w:p>
        </w:tc>
      </w:tr>
      <w:tr w:rsidR="001A4E7C" w:rsidRPr="009832D9" w:rsidTr="00B56D1F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1A4E7C" w:rsidRPr="009832D9" w:rsidTr="00B56D1F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A4E7C" w:rsidRPr="009832D9" w:rsidTr="00B56D1F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Default="001A4E7C" w:rsidP="001A4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 completar el valor del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34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35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EC0E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 valor ingresado para 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B6866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4E7C" w:rsidRPr="009832D9" w:rsidRDefault="00EC0EBF" w:rsidP="00EC0E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Error: El valor ingresado para el lado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B56D1F" w:rsidP="00B56D1F">
      <w:pPr>
        <w:pStyle w:val="CaracteristicasTP"/>
        <w:jc w:val="center"/>
      </w:pPr>
      <w:r>
        <w:t>Los tres lados</w:t>
      </w:r>
    </w:p>
    <w:tbl>
      <w:tblPr>
        <w:tblW w:w="9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12"/>
        <w:gridCol w:w="812"/>
        <w:gridCol w:w="812"/>
        <w:gridCol w:w="2356"/>
        <w:gridCol w:w="3414"/>
      </w:tblGrid>
      <w:tr w:rsidR="009832D9" w:rsidRPr="009832D9" w:rsidTr="009F5B2B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9832D9" w:rsidRPr="009832D9" w:rsidTr="009F5B2B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9832D9" w:rsidRPr="009832D9" w:rsidTr="009F5B2B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9832D9" w:rsidRPr="009832D9" w:rsidTr="009F5B2B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E73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2" w:rsidRPr="009832D9" w:rsidRDefault="00E734F2" w:rsidP="00E73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1B6866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38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E734F2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Los valores de los lados 1,2 y 3 deben ser valores numéricos mayores a 0.</w:t>
            </w:r>
          </w:p>
        </w:tc>
      </w:tr>
      <w:tr w:rsidR="009832D9" w:rsidRPr="009832D9" w:rsidTr="009F5B2B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1B6866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40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Los valores ingresados no forman un triángulo.</w:t>
            </w:r>
          </w:p>
        </w:tc>
      </w:tr>
    </w:tbl>
    <w:p w:rsidR="009832D9" w:rsidRDefault="009832D9" w:rsidP="009832D9"/>
    <w:p w:rsidR="009832D9" w:rsidRDefault="00B56D1F" w:rsidP="009832D9">
      <w:r>
        <w:t>* La regla</w:t>
      </w:r>
      <w:r w:rsidR="001B6866">
        <w:t xml:space="preserve"> </w:t>
      </w:r>
      <w:bookmarkStart w:id="0" w:name="_GoBack"/>
      <w:bookmarkEnd w:id="0"/>
      <w:r w:rsidR="001B6866">
        <w:t>39</w:t>
      </w:r>
      <w:r w:rsidR="009832D9">
        <w:t xml:space="preserve"> no puede probarse, ya que el programa posee una interfaz que sólo permite ingresar tres lados. </w:t>
      </w: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12751F" w:rsidRPr="0012751F" w:rsidRDefault="0012751F" w:rsidP="0012751F">
      <w:pPr>
        <w:pStyle w:val="titulitosTP"/>
        <w:rPr>
          <w:b/>
          <w:sz w:val="24"/>
          <w:szCs w:val="24"/>
        </w:rPr>
      </w:pPr>
    </w:p>
    <w:sectPr w:rsidR="0012751F" w:rsidRPr="0012751F" w:rsidSect="0012751F">
      <w:footerReference w:type="default" r:id="rId7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9FE" w:rsidRDefault="009949FE" w:rsidP="00EB3BF0">
      <w:pPr>
        <w:spacing w:after="0" w:line="240" w:lineRule="auto"/>
      </w:pPr>
      <w:r>
        <w:separator/>
      </w:r>
    </w:p>
  </w:endnote>
  <w:endnote w:type="continuationSeparator" w:id="0">
    <w:p w:rsidR="009949FE" w:rsidRDefault="009949FE" w:rsidP="00EB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E1831C68t00">
    <w:altName w:val="Times New Roman"/>
    <w:charset w:val="00"/>
    <w:family w:val="auto"/>
    <w:pitch w:val="default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BDF8t00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0234939"/>
      <w:docPartObj>
        <w:docPartGallery w:val="Page Numbers (Bottom of Page)"/>
        <w:docPartUnique/>
      </w:docPartObj>
    </w:sdtPr>
    <w:sdtEndPr/>
    <w:sdtContent>
      <w:p w:rsidR="00B56D1F" w:rsidRDefault="00B56D1F" w:rsidP="00EB3BF0">
        <w:pPr>
          <w:pStyle w:val="Encabezado"/>
          <w:pBdr>
            <w:top w:val="single" w:sz="2" w:space="1" w:color="8DB3E2"/>
          </w:pBdr>
          <w:rPr>
            <w:sz w:val="18"/>
            <w:szCs w:val="18"/>
            <w:lang w:val="es-ES_tradnl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Anfuso, Valdéz, Salias, Illobre.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1B6866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4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1B6866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4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B56D1F" w:rsidRPr="00EB3BF0" w:rsidRDefault="00B56D1F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9FE" w:rsidRDefault="009949FE" w:rsidP="00EB3BF0">
      <w:pPr>
        <w:spacing w:after="0" w:line="240" w:lineRule="auto"/>
      </w:pPr>
      <w:r>
        <w:separator/>
      </w:r>
    </w:p>
  </w:footnote>
  <w:footnote w:type="continuationSeparator" w:id="0">
    <w:p w:rsidR="009949FE" w:rsidRDefault="009949FE" w:rsidP="00EB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736"/>
    <w:multiLevelType w:val="hybridMultilevel"/>
    <w:tmpl w:val="90324FD8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16870"/>
    <w:multiLevelType w:val="hybridMultilevel"/>
    <w:tmpl w:val="A56216B4"/>
    <w:lvl w:ilvl="0" w:tplc="BEC2B4F8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B1C84"/>
    <w:multiLevelType w:val="hybridMultilevel"/>
    <w:tmpl w:val="ECA63D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FCE"/>
    <w:multiLevelType w:val="hybridMultilevel"/>
    <w:tmpl w:val="AF4EC8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FD"/>
    <w:rsid w:val="000511E5"/>
    <w:rsid w:val="000626D3"/>
    <w:rsid w:val="000847F2"/>
    <w:rsid w:val="00085EB5"/>
    <w:rsid w:val="000C006B"/>
    <w:rsid w:val="000D1970"/>
    <w:rsid w:val="000D3230"/>
    <w:rsid w:val="0010324A"/>
    <w:rsid w:val="0012751F"/>
    <w:rsid w:val="00160DAF"/>
    <w:rsid w:val="00165D6F"/>
    <w:rsid w:val="001A4E7C"/>
    <w:rsid w:val="001B6866"/>
    <w:rsid w:val="001E6BE1"/>
    <w:rsid w:val="001F5503"/>
    <w:rsid w:val="002138EC"/>
    <w:rsid w:val="00221E85"/>
    <w:rsid w:val="00275391"/>
    <w:rsid w:val="002E29F1"/>
    <w:rsid w:val="00334218"/>
    <w:rsid w:val="003F2231"/>
    <w:rsid w:val="00443022"/>
    <w:rsid w:val="004B30CB"/>
    <w:rsid w:val="004B30F2"/>
    <w:rsid w:val="004B629D"/>
    <w:rsid w:val="004E0DE9"/>
    <w:rsid w:val="004E3564"/>
    <w:rsid w:val="00571A70"/>
    <w:rsid w:val="00665791"/>
    <w:rsid w:val="0070655B"/>
    <w:rsid w:val="007F2A9C"/>
    <w:rsid w:val="008A6F1B"/>
    <w:rsid w:val="008B0039"/>
    <w:rsid w:val="00910431"/>
    <w:rsid w:val="009358D9"/>
    <w:rsid w:val="00937486"/>
    <w:rsid w:val="00964FC2"/>
    <w:rsid w:val="0097610D"/>
    <w:rsid w:val="009832D9"/>
    <w:rsid w:val="009949FE"/>
    <w:rsid w:val="009F56B7"/>
    <w:rsid w:val="009F5B2B"/>
    <w:rsid w:val="00A46653"/>
    <w:rsid w:val="00A95A67"/>
    <w:rsid w:val="00A9605F"/>
    <w:rsid w:val="00AB2CFD"/>
    <w:rsid w:val="00AF70D8"/>
    <w:rsid w:val="00B31250"/>
    <w:rsid w:val="00B56D1F"/>
    <w:rsid w:val="00B773C6"/>
    <w:rsid w:val="00B85CE5"/>
    <w:rsid w:val="00C9648C"/>
    <w:rsid w:val="00C96711"/>
    <w:rsid w:val="00D304F1"/>
    <w:rsid w:val="00D62C8A"/>
    <w:rsid w:val="00DB47FD"/>
    <w:rsid w:val="00E049FC"/>
    <w:rsid w:val="00E11BDB"/>
    <w:rsid w:val="00E5512F"/>
    <w:rsid w:val="00E734F2"/>
    <w:rsid w:val="00E87602"/>
    <w:rsid w:val="00EB3BF0"/>
    <w:rsid w:val="00EC0EBF"/>
    <w:rsid w:val="00F00221"/>
    <w:rsid w:val="00F82A46"/>
    <w:rsid w:val="00FE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65FDF-ADF8-4C22-B031-82EE1BD5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itosTP">
    <w:name w:val="titulitosTP"/>
    <w:basedOn w:val="Normal"/>
    <w:link w:val="titulitosTPCar"/>
    <w:qFormat/>
    <w:rsid w:val="00085EB5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character" w:customStyle="1" w:styleId="titulitosTPCar">
    <w:name w:val="titulitosTP Car"/>
    <w:link w:val="titulitosTP"/>
    <w:rsid w:val="00085EB5"/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paragraph" w:styleId="Prrafodelista">
    <w:name w:val="List Paragraph"/>
    <w:basedOn w:val="Normal"/>
    <w:uiPriority w:val="34"/>
    <w:qFormat/>
    <w:rsid w:val="007065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F0"/>
  </w:style>
  <w:style w:type="paragraph" w:styleId="Piedepgina">
    <w:name w:val="footer"/>
    <w:basedOn w:val="Normal"/>
    <w:link w:val="Piedepgina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F0"/>
  </w:style>
  <w:style w:type="paragraph" w:customStyle="1" w:styleId="TITULOSPPALES">
    <w:name w:val="TITULOS PPALES"/>
    <w:basedOn w:val="Normal"/>
    <w:link w:val="TITULOSPPALESCar"/>
    <w:qFormat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character" w:customStyle="1" w:styleId="TITULOSPPALESCar">
    <w:name w:val="TITULOS PPALES Car"/>
    <w:basedOn w:val="Fuentedeprrafopredeter"/>
    <w:link w:val="TITULOSPPALES"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paragraph" w:customStyle="1" w:styleId="CaracteristicasTP">
    <w:name w:val="CaracteristicasTP"/>
    <w:basedOn w:val="Normal"/>
    <w:qFormat/>
    <w:rsid w:val="00AB2CFD"/>
    <w:pPr>
      <w:widowControl w:val="0"/>
      <w:shd w:val="pct5" w:color="auto" w:fill="auto"/>
      <w:suppressAutoHyphens/>
      <w:autoSpaceDE w:val="0"/>
      <w:spacing w:after="0" w:line="240" w:lineRule="auto"/>
    </w:pPr>
    <w:rPr>
      <w:rFonts w:ascii="Cambria" w:eastAsia="TTE184BDF8t00" w:hAnsi="Cambria" w:cs="TTE184BDF8t00"/>
      <w:i/>
      <w:color w:val="548ED5"/>
      <w:sz w:val="28"/>
      <w:szCs w:val="26"/>
      <w:lang w:eastAsia="es-AR" w:bidi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dor\Mis%20documentos\Ingenier&#237;a%20Inform&#225;tica\Analisis%20de%20Software\plantillaa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plantillaaa.dotx</Template>
  <TotalTime>22</TotalTime>
  <Pages>4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Diego Anfuso</cp:lastModifiedBy>
  <cp:revision>3</cp:revision>
  <dcterms:created xsi:type="dcterms:W3CDTF">2015-10-23T02:59:00Z</dcterms:created>
  <dcterms:modified xsi:type="dcterms:W3CDTF">2015-10-23T03:19:00Z</dcterms:modified>
</cp:coreProperties>
</file>